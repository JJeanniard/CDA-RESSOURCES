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6D5CC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6A5679" w:rsidP="00D077E9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Lien symbolique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r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:rsidR="00D077E9" w:rsidRPr="00D86945" w:rsidRDefault="006A5679" w:rsidP="00D077E9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Lien symbolique</w:t>
                            </w:r>
                          </w:p>
                          <w:p w:rsidR="00D077E9" w:rsidRPr="00D86945" w:rsidRDefault="00D077E9" w:rsidP="00D077E9">
                            <w:pPr>
                              <w:pStyle w:val="Titr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8B881C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RPr="006A567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E841CF833AC4D76A48D2D82829E3A58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A633E6">
                  <w:rPr>
                    <w:rStyle w:val="Sous-titreCar"/>
                    <w:b w:val="0"/>
                    <w:noProof/>
                    <w:lang w:bidi="fr-FR"/>
                  </w:rPr>
                  <w:t>25 septembre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E5751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6A5679" w:rsidRDefault="00B96501" w:rsidP="00AB02A7">
            <w:sdt>
              <w:sdtPr>
                <w:id w:val="-1740469667"/>
                <w:placeholder>
                  <w:docPart w:val="8206A864C31040E68A1BCAF3ADAD090B"/>
                </w:placeholder>
                <w15:appearance w15:val="hidden"/>
              </w:sdtPr>
              <w:sdtEndPr/>
              <w:sdtContent>
                <w:r w:rsidR="00A633E6">
                  <w:t>Concepteur Développeur d'Application</w:t>
                </w:r>
              </w:sdtContent>
            </w:sdt>
          </w:p>
          <w:p w:rsidR="00D077E9" w:rsidRPr="006A5679" w:rsidRDefault="00D077E9" w:rsidP="00AB02A7">
            <w:r w:rsidRPr="006A5679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CDA9A58D3BF3436FAFA81CFB2B5A659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633E6">
                  <w:t>Jonathan JEANNIARD</w:t>
                </w:r>
              </w:sdtContent>
            </w:sdt>
          </w:p>
          <w:p w:rsidR="00D077E9" w:rsidRPr="006A5679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Pr="006A567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1461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 w:rsidRPr="006A5679">
        <w:rPr>
          <w:lang w:bidi="fr-FR"/>
        </w:rPr>
        <w:br w:type="page"/>
      </w:r>
    </w:p>
    <w:p w:rsidR="00A54836" w:rsidRPr="00A54836" w:rsidRDefault="00AD24B1" w:rsidP="00A54836">
      <w:pPr>
        <w:pStyle w:val="Paragraphedeliste"/>
        <w:numPr>
          <w:ilvl w:val="0"/>
          <w:numId w:val="1"/>
        </w:numPr>
        <w:ind w:left="0" w:firstLine="0"/>
        <w:rPr>
          <w:sz w:val="24"/>
          <w:szCs w:val="24"/>
        </w:rPr>
      </w:pPr>
      <w:r w:rsidRPr="00A54836">
        <w:rPr>
          <w:sz w:val="24"/>
          <w:szCs w:val="24"/>
        </w:rPr>
        <w:lastRenderedPageBreak/>
        <w:t xml:space="preserve">Ouvrir un terminal </w:t>
      </w:r>
      <w:r w:rsidR="002C296D" w:rsidRPr="00A54836">
        <w:rPr>
          <w:sz w:val="24"/>
          <w:szCs w:val="24"/>
        </w:rPr>
        <w:t>Windows</w:t>
      </w:r>
    </w:p>
    <w:p w:rsidR="00A54836" w:rsidRDefault="00A54836" w:rsidP="00A54836"/>
    <w:p w:rsidR="00AD24B1" w:rsidRDefault="002C296D" w:rsidP="00AD24B1">
      <w:r w:rsidRPr="002C296D">
        <w:drawing>
          <wp:inline distT="0" distB="0" distL="0" distR="0" wp14:anchorId="7C5B6566" wp14:editId="161E158A">
            <wp:extent cx="6371590" cy="16186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36" w:rsidRDefault="00A54836" w:rsidP="00AD24B1"/>
    <w:p w:rsidR="00AD24B1" w:rsidRPr="00A54836" w:rsidRDefault="002C296D" w:rsidP="00A54836">
      <w:pPr>
        <w:pStyle w:val="Paragraphedeliste"/>
        <w:numPr>
          <w:ilvl w:val="0"/>
          <w:numId w:val="1"/>
        </w:numPr>
        <w:ind w:left="0" w:firstLine="0"/>
        <w:rPr>
          <w:sz w:val="24"/>
          <w:szCs w:val="24"/>
        </w:rPr>
      </w:pPr>
      <w:r w:rsidRPr="00A54836">
        <w:rPr>
          <w:sz w:val="24"/>
          <w:szCs w:val="24"/>
        </w:rPr>
        <w:t>Récupérer le lien cible et de destination</w:t>
      </w:r>
    </w:p>
    <w:p w:rsidR="00A54836" w:rsidRPr="006A5679" w:rsidRDefault="00A54836" w:rsidP="00A54836"/>
    <w:p w:rsidR="0087605E" w:rsidRDefault="002C296D" w:rsidP="00AB02A7">
      <w:pPr>
        <w:spacing w:after="200"/>
        <w:rPr>
          <w:noProof/>
        </w:rPr>
      </w:pPr>
      <w:r w:rsidRPr="002C296D">
        <w:drawing>
          <wp:inline distT="0" distB="0" distL="0" distR="0" wp14:anchorId="14C1B4F8" wp14:editId="7C395905">
            <wp:extent cx="4544059" cy="4001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96D">
        <w:rPr>
          <w:noProof/>
        </w:rPr>
        <w:t xml:space="preserve"> </w:t>
      </w:r>
      <w:r w:rsidRPr="002C296D">
        <w:drawing>
          <wp:inline distT="0" distB="0" distL="0" distR="0" wp14:anchorId="532779CB" wp14:editId="24494B02">
            <wp:extent cx="4029637" cy="409632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6D" w:rsidRPr="00A54836" w:rsidRDefault="002C296D" w:rsidP="00A54836">
      <w:pPr>
        <w:pStyle w:val="Paragraphedeliste"/>
        <w:numPr>
          <w:ilvl w:val="0"/>
          <w:numId w:val="1"/>
        </w:numPr>
        <w:spacing w:after="200"/>
        <w:ind w:left="0" w:firstLine="0"/>
        <w:rPr>
          <w:sz w:val="24"/>
          <w:szCs w:val="24"/>
        </w:rPr>
      </w:pPr>
      <w:r w:rsidRPr="00A54836">
        <w:rPr>
          <w:sz w:val="24"/>
          <w:szCs w:val="24"/>
        </w:rPr>
        <w:t>Création du lien symbolique entre votre projet web et Laragon (ou autre)</w:t>
      </w:r>
    </w:p>
    <w:p w:rsidR="00A54836" w:rsidRDefault="00A54836" w:rsidP="00A54836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405130</wp:posOffset>
                </wp:positionV>
                <wp:extent cx="1102360" cy="147320"/>
                <wp:effectExtent l="0" t="0" r="21590" b="24130"/>
                <wp:wrapNone/>
                <wp:docPr id="14" name="Organigramme : Alternati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473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768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4" o:spid="_x0000_s1026" type="#_x0000_t176" style="position:absolute;margin-left:166.4pt;margin-top:31.9pt;width:86.8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" filled="f" strokecolor="red" strokeweight="2pt"/>
            </w:pict>
          </mc:Fallback>
        </mc:AlternateContent>
      </w:r>
      <w:r w:rsidRPr="00A54836">
        <w:drawing>
          <wp:inline distT="0" distB="0" distL="0" distR="0" wp14:anchorId="28056501" wp14:editId="011D599F">
            <wp:extent cx="6371590" cy="88836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6D" w:rsidRPr="00A54836" w:rsidRDefault="00A54836" w:rsidP="00A54836">
      <w:pPr>
        <w:spacing w:after="200"/>
        <w:rPr>
          <w:b w:val="0"/>
          <w:bCs/>
          <w:color w:val="0F0D29" w:themeColor="text1"/>
          <w:sz w:val="20"/>
          <w:szCs w:val="20"/>
        </w:rPr>
      </w:pPr>
      <w:r w:rsidRPr="00A54836">
        <w:rPr>
          <w:b w:val="0"/>
          <w:bCs/>
          <w:color w:val="0F0D29" w:themeColor="text1"/>
          <w:sz w:val="20"/>
          <w:szCs w:val="20"/>
        </w:rPr>
        <w:t xml:space="preserve">Fait attention de rajouter un dossier pour la destination avec </w:t>
      </w:r>
      <w:proofErr w:type="spellStart"/>
      <w:r w:rsidRPr="00A54836">
        <w:rPr>
          <w:b w:val="0"/>
          <w:bCs/>
          <w:color w:val="0F0D29" w:themeColor="text1"/>
          <w:sz w:val="20"/>
          <w:szCs w:val="20"/>
        </w:rPr>
        <w:t>le quel</w:t>
      </w:r>
      <w:proofErr w:type="spellEnd"/>
      <w:r w:rsidRPr="00A54836">
        <w:rPr>
          <w:b w:val="0"/>
          <w:bCs/>
          <w:color w:val="0F0D29" w:themeColor="text1"/>
          <w:sz w:val="20"/>
          <w:szCs w:val="20"/>
        </w:rPr>
        <w:t xml:space="preserve"> un raccourcie sera créé vers votre projet.</w:t>
      </w:r>
    </w:p>
    <w:p w:rsidR="00A54836" w:rsidRDefault="00A54836" w:rsidP="00A54836">
      <w:pPr>
        <w:spacing w:after="200"/>
      </w:pPr>
      <w:r w:rsidRPr="00A54836">
        <w:drawing>
          <wp:inline distT="0" distB="0" distL="0" distR="0" wp14:anchorId="4677E692" wp14:editId="0063DA44">
            <wp:extent cx="6371590" cy="17310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52" w:rsidRDefault="00B16F52">
      <w:pPr>
        <w:spacing w:after="20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br w:type="page"/>
      </w:r>
    </w:p>
    <w:p w:rsidR="00B16F52" w:rsidRDefault="00B16F52" w:rsidP="00B16F52">
      <w:pPr>
        <w:pStyle w:val="Titre1"/>
        <w:rPr>
          <w:lang w:eastAsia="fr-FR"/>
        </w:rPr>
      </w:pPr>
      <w:bookmarkStart w:id="0" w:name="_Toc46847017"/>
      <w:r w:rsidRPr="00E9133F">
        <w:rPr>
          <w:lang w:eastAsia="fr-FR"/>
        </w:rPr>
        <w:lastRenderedPageBreak/>
        <w:t>Crédit</w:t>
      </w:r>
      <w:r>
        <w:rPr>
          <w:lang w:eastAsia="fr-FR"/>
        </w:rPr>
        <w:t>s</w:t>
      </w:r>
      <w:r w:rsidRPr="00E9133F">
        <w:rPr>
          <w:lang w:eastAsia="fr-FR"/>
        </w:rPr>
        <w:t> :</w:t>
      </w:r>
      <w:bookmarkEnd w:id="0"/>
      <w:r w:rsidRPr="00E9133F">
        <w:rPr>
          <w:lang w:eastAsia="fr-FR"/>
        </w:rPr>
        <w:t xml:space="preserve"> </w:t>
      </w:r>
    </w:p>
    <w:p w:rsidR="00B16F52" w:rsidRPr="00E9133F" w:rsidRDefault="00B16F52" w:rsidP="00B16F52">
      <w:pPr>
        <w:rPr>
          <w:color w:val="0070C0"/>
          <w:sz w:val="40"/>
          <w:szCs w:val="3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2"/>
        <w:gridCol w:w="2502"/>
        <w:gridCol w:w="2769"/>
        <w:gridCol w:w="1591"/>
      </w:tblGrid>
      <w:tr w:rsidR="00B16F52" w:rsidTr="003030E2">
        <w:tc>
          <w:tcPr>
            <w:tcW w:w="3256" w:type="dxa"/>
          </w:tcPr>
          <w:p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Action</w:t>
            </w:r>
          </w:p>
        </w:tc>
        <w:tc>
          <w:tcPr>
            <w:tcW w:w="2551" w:type="dxa"/>
          </w:tcPr>
          <w:p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Auteur</w:t>
            </w:r>
          </w:p>
        </w:tc>
        <w:tc>
          <w:tcPr>
            <w:tcW w:w="2835" w:type="dxa"/>
          </w:tcPr>
          <w:p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Descriptif</w:t>
            </w:r>
          </w:p>
        </w:tc>
        <w:tc>
          <w:tcPr>
            <w:tcW w:w="1382" w:type="dxa"/>
          </w:tcPr>
          <w:p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Date</w:t>
            </w:r>
          </w:p>
        </w:tc>
      </w:tr>
      <w:tr w:rsidR="00B16F52" w:rsidTr="003030E2">
        <w:tc>
          <w:tcPr>
            <w:tcW w:w="3256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Réalisation du document</w:t>
            </w:r>
          </w:p>
        </w:tc>
        <w:tc>
          <w:tcPr>
            <w:tcW w:w="2551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Jonathan JEANNIARD</w:t>
            </w:r>
          </w:p>
        </w:tc>
        <w:tc>
          <w:tcPr>
            <w:tcW w:w="2835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Lien symbolique</w:t>
            </w:r>
          </w:p>
        </w:tc>
        <w:tc>
          <w:tcPr>
            <w:tcW w:w="1382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25/09/2020</w:t>
            </w:r>
          </w:p>
        </w:tc>
      </w:tr>
      <w:tr w:rsidR="00B16F52" w:rsidTr="003030E2">
        <w:tc>
          <w:tcPr>
            <w:tcW w:w="3256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bookmarkStart w:id="1" w:name="_GoBack"/>
            <w:bookmarkEnd w:id="1"/>
          </w:p>
        </w:tc>
        <w:tc>
          <w:tcPr>
            <w:tcW w:w="2551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</w:p>
        </w:tc>
        <w:tc>
          <w:tcPr>
            <w:tcW w:w="2835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</w:p>
        </w:tc>
        <w:tc>
          <w:tcPr>
            <w:tcW w:w="1382" w:type="dxa"/>
          </w:tcPr>
          <w:p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</w:p>
        </w:tc>
      </w:tr>
    </w:tbl>
    <w:p w:rsidR="00B16F52" w:rsidRPr="00B16F52" w:rsidRDefault="00B16F52" w:rsidP="00A54836">
      <w:pPr>
        <w:spacing w:after="200"/>
        <w:rPr>
          <w:b w:val="0"/>
          <w:bCs/>
          <w:sz w:val="20"/>
          <w:szCs w:val="20"/>
        </w:rPr>
      </w:pPr>
    </w:p>
    <w:sectPr w:rsidR="00B16F52" w:rsidRPr="00B16F52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501" w:rsidRDefault="00B96501">
      <w:r>
        <w:separator/>
      </w:r>
    </w:p>
    <w:p w:rsidR="00B96501" w:rsidRDefault="00B96501"/>
  </w:endnote>
  <w:endnote w:type="continuationSeparator" w:id="0">
    <w:p w:rsidR="00B96501" w:rsidRDefault="00B96501">
      <w:r>
        <w:continuationSeparator/>
      </w:r>
    </w:p>
    <w:p w:rsidR="00B96501" w:rsidRDefault="00B965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501" w:rsidRDefault="00B96501">
      <w:r>
        <w:separator/>
      </w:r>
    </w:p>
    <w:p w:rsidR="00B96501" w:rsidRDefault="00B96501"/>
  </w:footnote>
  <w:footnote w:type="continuationSeparator" w:id="0">
    <w:p w:rsidR="00B96501" w:rsidRDefault="00B96501">
      <w:r>
        <w:continuationSeparator/>
      </w:r>
    </w:p>
    <w:p w:rsidR="00B96501" w:rsidRDefault="00B965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E6E0B"/>
    <w:multiLevelType w:val="hybridMultilevel"/>
    <w:tmpl w:val="65F86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C296D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A5679"/>
    <w:rsid w:val="006E5716"/>
    <w:rsid w:val="00707D59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29E0"/>
    <w:rsid w:val="00966B81"/>
    <w:rsid w:val="009C7720"/>
    <w:rsid w:val="00A23AFA"/>
    <w:rsid w:val="00A31B3E"/>
    <w:rsid w:val="00A532F3"/>
    <w:rsid w:val="00A54836"/>
    <w:rsid w:val="00A61747"/>
    <w:rsid w:val="00A633E6"/>
    <w:rsid w:val="00A8489E"/>
    <w:rsid w:val="00AB02A7"/>
    <w:rsid w:val="00AC29F3"/>
    <w:rsid w:val="00AD24B1"/>
    <w:rsid w:val="00B16F52"/>
    <w:rsid w:val="00B231E5"/>
    <w:rsid w:val="00B96501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6DFB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41FA60A9-4509-414E-B60D-D73DC5A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D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841CF833AC4D76A48D2D82829E3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F11762-5EEB-4CA8-8FDA-1DC6C90B603D}"/>
      </w:docPartPr>
      <w:docPartBody>
        <w:p w:rsidR="00000000" w:rsidRDefault="00B4384F">
          <w:pPr>
            <w:pStyle w:val="DE841CF833AC4D76A48D2D82829E3A58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septembre 25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8206A864C31040E68A1BCAF3ADAD0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DAE79B-89C0-4E3A-88D6-B38CC141F616}"/>
      </w:docPartPr>
      <w:docPartBody>
        <w:p w:rsidR="00000000" w:rsidRDefault="00B4384F">
          <w:pPr>
            <w:pStyle w:val="8206A864C31040E68A1BCAF3ADAD090B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CDA9A58D3BF3436FAFA81CFB2B5A65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59588-7E1D-46F0-8DA7-1C3C69487537}"/>
      </w:docPartPr>
      <w:docPartBody>
        <w:p w:rsidR="00000000" w:rsidRDefault="00B4384F">
          <w:pPr>
            <w:pStyle w:val="CDA9A58D3BF3436FAFA81CFB2B5A6592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4F"/>
    <w:rsid w:val="00B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DE841CF833AC4D76A48D2D82829E3A58">
    <w:name w:val="DE841CF833AC4D76A48D2D82829E3A58"/>
  </w:style>
  <w:style w:type="paragraph" w:customStyle="1" w:styleId="8206A864C31040E68A1BCAF3ADAD090B">
    <w:name w:val="8206A864C31040E68A1BCAF3ADAD090B"/>
  </w:style>
  <w:style w:type="paragraph" w:customStyle="1" w:styleId="CDA9A58D3BF3436FAFA81CFB2B5A6592">
    <w:name w:val="CDA9A58D3BF3436FAFA81CFB2B5A6592"/>
  </w:style>
  <w:style w:type="paragraph" w:customStyle="1" w:styleId="6EBD75F432F647B8A7FEDDDFD982AA3A">
    <w:name w:val="6EBD75F432F647B8A7FEDDDFD982AA3A"/>
  </w:style>
  <w:style w:type="paragraph" w:customStyle="1" w:styleId="0938DF73CABE41F8BEDA6ED8A39405C1">
    <w:name w:val="0938DF73CABE41F8BEDA6ED8A39405C1"/>
  </w:style>
  <w:style w:type="paragraph" w:customStyle="1" w:styleId="73A061397663442C879776E0095AD81B">
    <w:name w:val="73A061397663442C879776E0095AD81B"/>
  </w:style>
  <w:style w:type="paragraph" w:customStyle="1" w:styleId="2B11AE12818A495B8D379961BB1B48CC">
    <w:name w:val="2B11AE12818A495B8D379961BB1B48CC"/>
  </w:style>
  <w:style w:type="paragraph" w:customStyle="1" w:styleId="992AB379DF5F488887C67341D2E251FC">
    <w:name w:val="992AB379DF5F488887C67341D2E25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1CFB1-20EE-41AA-B25D-9F243E1B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23</TotalTime>
  <Pages>3</Pages>
  <Words>82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Jonathan JEANNIARD</cp:lastModifiedBy>
  <cp:revision>5</cp:revision>
  <cp:lastPrinted>2006-08-01T17:47:00Z</cp:lastPrinted>
  <dcterms:created xsi:type="dcterms:W3CDTF">2020-09-25T04:34:00Z</dcterms:created>
  <dcterms:modified xsi:type="dcterms:W3CDTF">2020-09-25T04:58:00Z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