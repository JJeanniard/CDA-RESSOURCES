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2BF80" w14:textId="77777777" w:rsidR="00D077E9" w:rsidRDefault="00AB02A7" w:rsidP="00D70D02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4E9B70F" wp14:editId="352071F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E2E62" id="Rectangle 3" o:spid="_x0000_s1026" alt="rectangle blanc pour le texte sur la couverture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MUtAIAAL4FAAAOAAAAZHJzL2Uyb0RvYy54bWysVM1u2zAMvg/YOwi6r7bTpj9BnSJo0WFA&#10;0RZth54VWYoNyKImKXGyp9mz7Ml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yU0zFLQCAAC+&#10;BQAADgAAAAAAAAAAAAAAAAAuAgAAZHJzL2Uyb0RvYy54bWxQSwECLQAUAAYACAAAACEAqUTT0uAA&#10;AAAMAQAADwAAAAAAAAAAAAAAAAAOBQAAZHJzL2Rvd25yZXYueG1sUEsFBgAAAAAEAAQA8wAAABsG&#10;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val="en-US" w:eastAsia="zh-CN"/>
        </w:rPr>
        <w:drawing>
          <wp:anchor distT="0" distB="0" distL="114300" distR="114300" simplePos="0" relativeHeight="251658240" behindDoc="1" locked="0" layoutInCell="1" allowOverlap="1" wp14:anchorId="38C127C9" wp14:editId="65202B0D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 1" descr="affichage des rues avec les bâtiments de la ville, le marché et les r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B7A03B2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C693F22" w14:textId="77777777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1E20742E" wp14:editId="5E15D61C">
                      <wp:extent cx="3528695" cy="1828800"/>
                      <wp:effectExtent l="0" t="0" r="0" b="0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64FC86" w14:textId="2F29A0DA" w:rsidR="00D077E9" w:rsidRDefault="009A20FE" w:rsidP="009A20FE">
                                  <w:pPr>
                                    <w:pStyle w:val="Titre"/>
                                    <w:rPr>
                                      <w:lang w:bidi="fr-FR"/>
                                    </w:rPr>
                                  </w:pPr>
                                  <w:r>
                                    <w:rPr>
                                      <w:lang w:bidi="fr-FR"/>
                                    </w:rPr>
                                    <w:t>Options</w:t>
                                  </w:r>
                                </w:p>
                                <w:p w14:paraId="6B0C92D3" w14:textId="303851BB" w:rsidR="009A20FE" w:rsidRPr="00D86945" w:rsidRDefault="009A20FE" w:rsidP="009A20FE">
                                  <w:pPr>
                                    <w:pStyle w:val="Titre"/>
                                  </w:pPr>
                                  <w:r>
                                    <w:rPr>
                                      <w:lang w:bidi="fr-FR"/>
                                    </w:rPr>
                                    <w:t>Repository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E20742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277.8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" filled="f" stroked="f" strokeweight=".5pt">
                      <v:textbox>
                        <w:txbxContent>
                          <w:p w14:paraId="2464FC86" w14:textId="2F29A0DA" w:rsidR="00D077E9" w:rsidRDefault="009A20FE" w:rsidP="009A20FE">
                            <w:pPr>
                              <w:pStyle w:val="Titre"/>
                              <w:rPr>
                                <w:lang w:bidi="fr-FR"/>
                              </w:rPr>
                            </w:pPr>
                            <w:r>
                              <w:rPr>
                                <w:lang w:bidi="fr-FR"/>
                              </w:rPr>
                              <w:t>Options</w:t>
                            </w:r>
                          </w:p>
                          <w:p w14:paraId="6B0C92D3" w14:textId="303851BB" w:rsidR="009A20FE" w:rsidRPr="00D86945" w:rsidRDefault="009A20FE" w:rsidP="009A20FE">
                            <w:pPr>
                              <w:pStyle w:val="Titre"/>
                            </w:pPr>
                            <w:r>
                              <w:rPr>
                                <w:lang w:bidi="fr-FR"/>
                              </w:rPr>
                              <w:t>Repository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CA7C695" w14:textId="77777777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06C3E25E" wp14:editId="23CFDCBC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D06126D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34449605" w14:textId="77777777" w:rsidTr="00270C80">
        <w:trPr>
          <w:trHeight w:val="73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2EC74AB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508B656F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59E7159C5F3A49B3BE528CF8A001604C"/>
              </w:placeholder>
              <w15:appearance w15:val="hidden"/>
            </w:sdtPr>
            <w:sdtEndPr/>
            <w:sdtContent>
              <w:p w14:paraId="463C05BF" w14:textId="0C3E077A" w:rsidR="00D077E9" w:rsidRDefault="00532541" w:rsidP="00AB02A7">
                <w:r>
                  <w:rPr>
                    <w:rStyle w:val="Sous-titreCar"/>
                    <w:b w:val="0"/>
                    <w:lang w:bidi="fr-FR"/>
                  </w:rPr>
                  <w:fldChar w:fldCharType="begin"/>
                </w:r>
                <w:r>
                  <w:rPr>
                    <w:rStyle w:val="Sous-titreCar"/>
                    <w:b w:val="0"/>
                    <w:lang w:bidi="fr-FR"/>
                  </w:rPr>
                  <w:instrText xml:space="preserve"> DATE  \@ "d MMMM"  \* MERGEFORMAT </w:instrTex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separate"/>
                </w:r>
                <w:r w:rsidR="00F052F1">
                  <w:rPr>
                    <w:rStyle w:val="Sous-titreCar"/>
                    <w:b w:val="0"/>
                    <w:noProof/>
                    <w:lang w:bidi="fr-FR"/>
                  </w:rPr>
                  <w:t>26 juin</w: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end"/>
                </w:r>
              </w:p>
            </w:sdtContent>
          </w:sdt>
          <w:p w14:paraId="07B5589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7853CEB1" wp14:editId="422D578F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8322EAF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3154BE9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730E116B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7DBF25A9" w14:textId="0052921F" w:rsidR="00D077E9" w:rsidRDefault="008B642A" w:rsidP="00AB02A7">
            <w:sdt>
              <w:sdtPr>
                <w:id w:val="-1740469667"/>
                <w:placeholder>
                  <w:docPart w:val="C2FA1F0F911A4A7EA1F9DAE398B2E353"/>
                </w:placeholder>
                <w15:appearance w15:val="hidden"/>
              </w:sdtPr>
              <w:sdtEndPr/>
              <w:sdtContent>
                <w:r w:rsidR="009A20FE">
                  <w:t>Concepteur Développeur d’Application</w:t>
                </w:r>
              </w:sdtContent>
            </w:sdt>
          </w:p>
          <w:p w14:paraId="2914C4E6" w14:textId="7A2B8454" w:rsidR="00D077E9" w:rsidRDefault="00D077E9" w:rsidP="00AB02A7">
            <w:r w:rsidRPr="00B231E5">
              <w:rPr>
                <w:lang w:bidi="fr-FR"/>
              </w:rPr>
              <w:t xml:space="preserve">Créé par : </w:t>
            </w:r>
            <w:sdt>
              <w:sdtPr>
                <w:alias w:val="Votre nom"/>
                <w:tag w:val="Votre nom"/>
                <w:id w:val="-180584491"/>
                <w:placeholder>
                  <w:docPart w:val="E407499547844FFA8C08B0FBBF59F71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9A20FE">
                  <w:t>Nicolas Thouvenot</w:t>
                </w:r>
              </w:sdtContent>
            </w:sdt>
          </w:p>
          <w:p w14:paraId="1CD272D0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0EBF454B" w14:textId="10F5075D" w:rsidR="00D077E9" w:rsidRDefault="00AB02A7">
      <w:pPr>
        <w:spacing w:after="200"/>
      </w:pPr>
      <w:r w:rsidRPr="00D967AC">
        <w:rPr>
          <w:noProof/>
          <w:lang w:val="en-US" w:eastAsia="zh-CN"/>
        </w:rPr>
        <w:drawing>
          <wp:anchor distT="0" distB="0" distL="114300" distR="114300" simplePos="0" relativeHeight="251661312" behindDoc="0" locked="0" layoutInCell="1" allowOverlap="1" wp14:anchorId="6084DB25" wp14:editId="5E54F048">
            <wp:simplePos x="0" y="0"/>
            <wp:positionH relativeFrom="column">
              <wp:posOffset>4950044</wp:posOffset>
            </wp:positionH>
            <wp:positionV relativeFrom="paragraph">
              <wp:posOffset>7747635</wp:posOffset>
            </wp:positionV>
            <wp:extent cx="1482287" cy="643890"/>
            <wp:effectExtent l="0" t="0" r="0" b="3810"/>
            <wp:wrapNone/>
            <wp:docPr id="12" name="Graphisme 201" descr="espace réservé du logo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sme 201" descr="espace réservé du log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418EA0" wp14:editId="5644805E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1EA46" id="Rectangle 2" o:spid="_x0000_s1026" alt="rectangle coloré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LhMNASmAgAAp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lang w:bidi="fr-FR"/>
        </w:rPr>
        <w:br w:type="page"/>
      </w:r>
    </w:p>
    <w:p w14:paraId="57D5D545" w14:textId="50EDD301" w:rsidR="00AB02A7" w:rsidRDefault="009A20FE" w:rsidP="009A20FE">
      <w:pPr>
        <w:pStyle w:val="Paragraphedeliste"/>
        <w:numPr>
          <w:ilvl w:val="0"/>
          <w:numId w:val="1"/>
        </w:numPr>
        <w:rPr>
          <w:sz w:val="52"/>
          <w:szCs w:val="52"/>
        </w:rPr>
      </w:pPr>
      <w:r w:rsidRPr="009A20FE">
        <w:rPr>
          <w:sz w:val="52"/>
          <w:szCs w:val="52"/>
        </w:rPr>
        <w:lastRenderedPageBreak/>
        <w:t>Modifier la visibilité</w:t>
      </w:r>
    </w:p>
    <w:p w14:paraId="4EC4BAFC" w14:textId="77777777" w:rsidR="00F052F1" w:rsidRDefault="00F052F1" w:rsidP="00F052F1">
      <w:pPr>
        <w:pStyle w:val="Paragraphedeliste"/>
        <w:rPr>
          <w:sz w:val="52"/>
          <w:szCs w:val="52"/>
        </w:rPr>
      </w:pPr>
    </w:p>
    <w:p w14:paraId="22928AFA" w14:textId="299FE09C" w:rsidR="009A20FE" w:rsidRDefault="009A20FE" w:rsidP="009A20FE">
      <w:pPr>
        <w:pStyle w:val="Paragraphedeliste"/>
        <w:numPr>
          <w:ilvl w:val="0"/>
          <w:numId w:val="3"/>
        </w:numPr>
        <w:ind w:left="1701"/>
        <w:rPr>
          <w:sz w:val="36"/>
          <w:szCs w:val="36"/>
        </w:rPr>
      </w:pPr>
      <w:r w:rsidRPr="009A20FE">
        <w:rPr>
          <w:sz w:val="36"/>
          <w:szCs w:val="36"/>
        </w:rPr>
        <w:t>Settings</w:t>
      </w:r>
    </w:p>
    <w:p w14:paraId="75788F45" w14:textId="77777777" w:rsidR="009A20FE" w:rsidRDefault="009A20FE" w:rsidP="009A20FE">
      <w:pPr>
        <w:pStyle w:val="Paragraphedeliste"/>
        <w:ind w:left="1701"/>
        <w:rPr>
          <w:sz w:val="36"/>
          <w:szCs w:val="36"/>
        </w:rPr>
      </w:pPr>
    </w:p>
    <w:p w14:paraId="057A1E28" w14:textId="49F2F3C6" w:rsidR="009A20FE" w:rsidRPr="009A20FE" w:rsidRDefault="009A20FE" w:rsidP="009A20F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87EDFE1" wp14:editId="29E2D887">
            <wp:extent cx="6371590" cy="842010"/>
            <wp:effectExtent l="0" t="0" r="0" b="0"/>
            <wp:docPr id="4" name="Image 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ttings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8964" w14:textId="12F219B6" w:rsidR="009A20FE" w:rsidRDefault="009A20FE" w:rsidP="009A20FE">
      <w:pPr>
        <w:pStyle w:val="Paragraphedeliste"/>
        <w:numPr>
          <w:ilvl w:val="0"/>
          <w:numId w:val="3"/>
        </w:numPr>
        <w:ind w:left="1701"/>
        <w:rPr>
          <w:sz w:val="36"/>
          <w:szCs w:val="36"/>
        </w:rPr>
      </w:pPr>
      <w:r w:rsidRPr="009A20FE">
        <w:rPr>
          <w:sz w:val="36"/>
          <w:szCs w:val="36"/>
        </w:rPr>
        <w:t>Options</w:t>
      </w:r>
    </w:p>
    <w:p w14:paraId="6CD10453" w14:textId="77777777" w:rsidR="009A20FE" w:rsidRDefault="009A20FE" w:rsidP="009A20FE">
      <w:pPr>
        <w:pStyle w:val="Paragraphedeliste"/>
        <w:ind w:left="1701"/>
        <w:rPr>
          <w:sz w:val="36"/>
          <w:szCs w:val="36"/>
        </w:rPr>
      </w:pPr>
    </w:p>
    <w:p w14:paraId="55138921" w14:textId="2E0AF7DF" w:rsidR="009A20FE" w:rsidRPr="009A20FE" w:rsidRDefault="009A20FE" w:rsidP="009A20F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018789C" wp14:editId="6A106B52">
            <wp:extent cx="6371590" cy="2063115"/>
            <wp:effectExtent l="0" t="0" r="0" b="0"/>
            <wp:docPr id="9" name="Image 9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ptions (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2816" w14:textId="77777777" w:rsidR="009A20FE" w:rsidRDefault="009A20FE" w:rsidP="009A20FE">
      <w:pPr>
        <w:pStyle w:val="Paragraphedeliste"/>
        <w:ind w:left="1701"/>
        <w:rPr>
          <w:sz w:val="36"/>
          <w:szCs w:val="36"/>
        </w:rPr>
      </w:pPr>
    </w:p>
    <w:p w14:paraId="63C713BC" w14:textId="73580410" w:rsidR="009A20FE" w:rsidRPr="009A20FE" w:rsidRDefault="009A20FE" w:rsidP="009A20FE">
      <w:pPr>
        <w:pStyle w:val="Paragraphedeliste"/>
        <w:numPr>
          <w:ilvl w:val="0"/>
          <w:numId w:val="3"/>
        </w:numPr>
        <w:ind w:left="1701"/>
        <w:rPr>
          <w:sz w:val="36"/>
          <w:szCs w:val="36"/>
        </w:rPr>
      </w:pPr>
      <w:r>
        <w:rPr>
          <w:sz w:val="36"/>
          <w:szCs w:val="36"/>
        </w:rPr>
        <w:t xml:space="preserve">Change </w:t>
      </w:r>
      <w:proofErr w:type="spellStart"/>
      <w:r>
        <w:rPr>
          <w:sz w:val="36"/>
          <w:szCs w:val="36"/>
        </w:rPr>
        <w:t>visibility</w:t>
      </w:r>
      <w:proofErr w:type="spellEnd"/>
    </w:p>
    <w:p w14:paraId="5F5ED323" w14:textId="7079BC84" w:rsidR="009A20FE" w:rsidRPr="009A20FE" w:rsidRDefault="009A20FE" w:rsidP="009A20F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941F597" wp14:editId="752F1372">
            <wp:extent cx="6371590" cy="2732405"/>
            <wp:effectExtent l="0" t="0" r="0" b="0"/>
            <wp:docPr id="10" name="Image 10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ublic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07F8" w14:textId="77777777" w:rsidR="009A20FE" w:rsidRDefault="009A20FE" w:rsidP="009A20FE">
      <w:pPr>
        <w:pStyle w:val="Paragraphedeliste"/>
        <w:rPr>
          <w:sz w:val="52"/>
          <w:szCs w:val="52"/>
        </w:rPr>
      </w:pPr>
    </w:p>
    <w:p w14:paraId="58751A91" w14:textId="77777777" w:rsidR="009A20FE" w:rsidRDefault="009A20FE" w:rsidP="009A20FE">
      <w:pPr>
        <w:pStyle w:val="Paragraphedeliste"/>
        <w:rPr>
          <w:sz w:val="52"/>
          <w:szCs w:val="52"/>
        </w:rPr>
      </w:pPr>
    </w:p>
    <w:p w14:paraId="1FD9C67B" w14:textId="266BFF11" w:rsidR="009A20FE" w:rsidRDefault="009A20FE" w:rsidP="009A20FE">
      <w:pPr>
        <w:pStyle w:val="Paragraphedeliste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Gérer les issues</w:t>
      </w:r>
    </w:p>
    <w:p w14:paraId="1824FE01" w14:textId="77777777" w:rsidR="00F052F1" w:rsidRPr="00F052F1" w:rsidRDefault="00F052F1" w:rsidP="00F052F1">
      <w:pPr>
        <w:rPr>
          <w:sz w:val="52"/>
          <w:szCs w:val="52"/>
        </w:rPr>
      </w:pPr>
    </w:p>
    <w:p w14:paraId="70576C69" w14:textId="7058A564" w:rsidR="009A20FE" w:rsidRPr="009A20FE" w:rsidRDefault="009A20FE" w:rsidP="009A20FE">
      <w:pPr>
        <w:pStyle w:val="Paragraphedeliste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Gérer les pull </w:t>
      </w:r>
      <w:proofErr w:type="spellStart"/>
      <w:r>
        <w:rPr>
          <w:sz w:val="52"/>
          <w:szCs w:val="52"/>
        </w:rPr>
        <w:t>requests</w:t>
      </w:r>
      <w:proofErr w:type="spellEnd"/>
    </w:p>
    <w:p w14:paraId="416398CD" w14:textId="6B8F37B2" w:rsidR="0087605E" w:rsidRPr="00D70D02" w:rsidRDefault="0087605E" w:rsidP="00AB02A7">
      <w:pPr>
        <w:spacing w:after="200"/>
      </w:pPr>
    </w:p>
    <w:sectPr w:rsidR="0087605E" w:rsidRPr="00D70D02" w:rsidSect="00AB02A7">
      <w:headerReference w:type="default" r:id="rId13"/>
      <w:footerReference w:type="default" r:id="rId14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D37EF" w14:textId="77777777" w:rsidR="008B642A" w:rsidRDefault="008B642A">
      <w:r>
        <w:separator/>
      </w:r>
    </w:p>
    <w:p w14:paraId="0A678DD7" w14:textId="77777777" w:rsidR="008B642A" w:rsidRDefault="008B642A"/>
  </w:endnote>
  <w:endnote w:type="continuationSeparator" w:id="0">
    <w:p w14:paraId="76E2A39E" w14:textId="77777777" w:rsidR="008B642A" w:rsidRDefault="008B642A">
      <w:r>
        <w:continuationSeparator/>
      </w:r>
    </w:p>
    <w:p w14:paraId="6FABE3A0" w14:textId="77777777" w:rsidR="008B642A" w:rsidRDefault="008B64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3E9671" w14:textId="77777777" w:rsidR="00DF027C" w:rsidRDefault="00DF027C">
        <w:pPr>
          <w:pStyle w:val="Pieddepage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1275B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  <w:p w14:paraId="2B1E623D" w14:textId="77777777" w:rsidR="00DF027C" w:rsidRDefault="00DF02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DAE9D" w14:textId="77777777" w:rsidR="008B642A" w:rsidRDefault="008B642A">
      <w:r>
        <w:separator/>
      </w:r>
    </w:p>
    <w:p w14:paraId="6EB0A6E8" w14:textId="77777777" w:rsidR="008B642A" w:rsidRDefault="008B642A"/>
  </w:footnote>
  <w:footnote w:type="continuationSeparator" w:id="0">
    <w:p w14:paraId="3DDDC74C" w14:textId="77777777" w:rsidR="008B642A" w:rsidRDefault="008B642A">
      <w:r>
        <w:continuationSeparator/>
      </w:r>
    </w:p>
    <w:p w14:paraId="00338322" w14:textId="77777777" w:rsidR="008B642A" w:rsidRDefault="008B64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546E633A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28787B7" w14:textId="77777777" w:rsidR="00D077E9" w:rsidRDefault="00D077E9">
          <w:pPr>
            <w:pStyle w:val="En-tte"/>
          </w:pPr>
        </w:p>
      </w:tc>
    </w:tr>
  </w:tbl>
  <w:p w14:paraId="29E189B4" w14:textId="77777777" w:rsidR="00D077E9" w:rsidRDefault="00D077E9" w:rsidP="00D077E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54C9A"/>
    <w:multiLevelType w:val="hybridMultilevel"/>
    <w:tmpl w:val="CE9823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E7793"/>
    <w:multiLevelType w:val="hybridMultilevel"/>
    <w:tmpl w:val="4B463D3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D40A5"/>
    <w:multiLevelType w:val="hybridMultilevel"/>
    <w:tmpl w:val="695E91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FE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70C80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32541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8B642A"/>
    <w:rsid w:val="00903C32"/>
    <w:rsid w:val="0091275B"/>
    <w:rsid w:val="00916B16"/>
    <w:rsid w:val="009173B9"/>
    <w:rsid w:val="0093335D"/>
    <w:rsid w:val="0093613E"/>
    <w:rsid w:val="00943026"/>
    <w:rsid w:val="00966B81"/>
    <w:rsid w:val="009A20FE"/>
    <w:rsid w:val="009C7720"/>
    <w:rsid w:val="00A23AFA"/>
    <w:rsid w:val="00A31B3E"/>
    <w:rsid w:val="00A532F3"/>
    <w:rsid w:val="00A61747"/>
    <w:rsid w:val="00A8489E"/>
    <w:rsid w:val="00AB02A7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16849"/>
    <w:rsid w:val="00E22ACD"/>
    <w:rsid w:val="00E620B0"/>
    <w:rsid w:val="00E81B40"/>
    <w:rsid w:val="00EF555B"/>
    <w:rsid w:val="00F027BB"/>
    <w:rsid w:val="00F052F1"/>
    <w:rsid w:val="00F11DCF"/>
    <w:rsid w:val="00F162EA"/>
    <w:rsid w:val="00F52D27"/>
    <w:rsid w:val="00F83527"/>
    <w:rsid w:val="00FB26E1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351B7C"/>
  <w15:docId w15:val="{125F4F3D-5DD6-416E-AC6C-1B73C9F3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phedeliste">
    <w:name w:val="List Paragraph"/>
    <w:basedOn w:val="Normal"/>
    <w:uiPriority w:val="34"/>
    <w:unhideWhenUsed/>
    <w:qFormat/>
    <w:rsid w:val="009A2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uvenot%20nicolas\AppData\Local\Microsoft\Office\16.0\DTS\fr-FR%7bCF343E48-31B4-48A5-87BD-F63F6A6E622F%7d\%7b507C5D1E-AD64-4B0F-9416-404602A62150%7dtf1639285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9E7159C5F3A49B3BE528CF8A00160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2CFF33-E41E-492C-B78D-817B1FC1C1A9}"/>
      </w:docPartPr>
      <w:docPartBody>
        <w:p w:rsidR="00000000" w:rsidRDefault="00E823BE">
          <w:pPr>
            <w:pStyle w:val="59E7159C5F3A49B3BE528CF8A001604C"/>
          </w:pPr>
          <w:r w:rsidRPr="00D86945">
            <w:rPr>
              <w:rStyle w:val="Sous-titreCar"/>
              <w:b/>
              <w:lang w:bidi="fr-FR"/>
            </w:rPr>
            <w:fldChar w:fldCharType="begin"/>
          </w:r>
          <w:r w:rsidRPr="00D86945">
            <w:rPr>
              <w:rStyle w:val="Sous-titreCar"/>
              <w:lang w:bidi="fr-FR"/>
            </w:rPr>
            <w:instrText xml:space="preserve"> DATE  \@ "MMMM d"  \* MERGEFORMAT </w:instrText>
          </w:r>
          <w:r w:rsidRPr="00D86945">
            <w:rPr>
              <w:rStyle w:val="Sous-titreCar"/>
              <w:b/>
              <w:lang w:bidi="fr-FR"/>
            </w:rPr>
            <w:fldChar w:fldCharType="separate"/>
          </w:r>
          <w:r>
            <w:rPr>
              <w:rStyle w:val="Sous-titreCar"/>
              <w:lang w:bidi="fr-FR"/>
            </w:rPr>
            <w:t>juin 26</w:t>
          </w:r>
          <w:r w:rsidRPr="00D86945">
            <w:rPr>
              <w:rStyle w:val="Sous-titreCar"/>
              <w:b/>
              <w:lang w:bidi="fr-FR"/>
            </w:rPr>
            <w:fldChar w:fldCharType="end"/>
          </w:r>
        </w:p>
      </w:docPartBody>
    </w:docPart>
    <w:docPart>
      <w:docPartPr>
        <w:name w:val="C2FA1F0F911A4A7EA1F9DAE398B2E3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7F7A91-70AD-445B-927A-519A0F76606F}"/>
      </w:docPartPr>
      <w:docPartBody>
        <w:p w:rsidR="00000000" w:rsidRDefault="00E823BE">
          <w:pPr>
            <w:pStyle w:val="C2FA1F0F911A4A7EA1F9DAE398B2E353"/>
          </w:pPr>
          <w:r>
            <w:rPr>
              <w:lang w:bidi="fr-FR"/>
            </w:rPr>
            <w:t>NOM DE LA SOCIÉTÉ</w:t>
          </w:r>
        </w:p>
      </w:docPartBody>
    </w:docPart>
    <w:docPart>
      <w:docPartPr>
        <w:name w:val="E407499547844FFA8C08B0FBBF59F7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700838-6616-4B02-B915-218F318B1C19}"/>
      </w:docPartPr>
      <w:docPartBody>
        <w:p w:rsidR="00000000" w:rsidRDefault="00E823BE">
          <w:pPr>
            <w:pStyle w:val="E407499547844FFA8C08B0FBBF59F711"/>
          </w:pPr>
          <w:r>
            <w:rPr>
              <w:lang w:bidi="fr-FR"/>
            </w:rPr>
            <w:t>Votre nom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BE"/>
    <w:rsid w:val="00E8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59E7159C5F3A49B3BE528CF8A001604C">
    <w:name w:val="59E7159C5F3A49B3BE528CF8A001604C"/>
  </w:style>
  <w:style w:type="paragraph" w:customStyle="1" w:styleId="C2FA1F0F911A4A7EA1F9DAE398B2E353">
    <w:name w:val="C2FA1F0F911A4A7EA1F9DAE398B2E353"/>
  </w:style>
  <w:style w:type="paragraph" w:customStyle="1" w:styleId="E407499547844FFA8C08B0FBBF59F711">
    <w:name w:val="E407499547844FFA8C08B0FBBF59F711"/>
  </w:style>
  <w:style w:type="paragraph" w:customStyle="1" w:styleId="3020F3834FD3422EBE6F867537C643A2">
    <w:name w:val="3020F3834FD3422EBE6F867537C643A2"/>
  </w:style>
  <w:style w:type="paragraph" w:customStyle="1" w:styleId="A8FC2D39561A40B1993B4009F6D9F33D">
    <w:name w:val="A8FC2D39561A40B1993B4009F6D9F33D"/>
  </w:style>
  <w:style w:type="paragraph" w:customStyle="1" w:styleId="4AB921B9EA9C438C9CDE30CCC9401EFD">
    <w:name w:val="4AB921B9EA9C438C9CDE30CCC9401EFD"/>
  </w:style>
  <w:style w:type="paragraph" w:customStyle="1" w:styleId="1A1CD941B4E345E6B96BE868413BB6DE">
    <w:name w:val="1A1CD941B4E345E6B96BE868413BB6DE"/>
  </w:style>
  <w:style w:type="paragraph" w:customStyle="1" w:styleId="B6128F89378844D09A833996FBCA60F9">
    <w:name w:val="B6128F89378844D09A833996FBCA60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Nicolas Thouvenot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{507C5D1E-AD64-4B0F-9416-404602A62150}tf16392850.dotx</Template>
  <TotalTime>14</TotalTime>
  <Pages>3</Pages>
  <Words>38</Words>
  <Characters>213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thouvenot nicolas</dc:creator>
  <cp:keywords/>
  <cp:lastModifiedBy>Nicolas Thouvenot</cp:lastModifiedBy>
  <cp:revision>1</cp:revision>
  <cp:lastPrinted>2006-08-01T17:47:00Z</cp:lastPrinted>
  <dcterms:created xsi:type="dcterms:W3CDTF">2020-06-26T15:06:00Z</dcterms:created>
  <dcterms:modified xsi:type="dcterms:W3CDTF">2020-06-26T15:20:00Z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